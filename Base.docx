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33192" w14:textId="4D6D2DB8" w:rsidR="00313E55" w:rsidRPr="00FB5377" w:rsidRDefault="005E1D24" w:rsidP="00FB5377">
      <w:pPr>
        <w:pStyle w:val="Title"/>
      </w:pPr>
      <w:r>
        <w:t>Sachin goyal</w:t>
      </w:r>
      <w:r w:rsidR="00313E55" w:rsidRPr="00FB5377">
        <w:tab/>
      </w:r>
    </w:p>
    <w:p w14:paraId="1EB196A4" w14:textId="39DDACFF" w:rsidR="00313E55" w:rsidRPr="006D1D63" w:rsidRDefault="006D1D63" w:rsidP="00FB5377">
      <w:pPr>
        <w:pStyle w:val="Subtitle"/>
        <w:rPr>
          <w:u w:val="single"/>
        </w:rPr>
      </w:pPr>
      <w:r>
        <w:t>(+91) 6280034162</w:t>
      </w:r>
      <w:r w:rsidR="00B743A1" w:rsidRPr="00FB5377">
        <w:t xml:space="preserve"> </w:t>
      </w:r>
      <w:r w:rsidR="00313E55" w:rsidRPr="00FB5377">
        <w:t xml:space="preserve">| </w:t>
      </w:r>
      <w:r>
        <w:t>sachingoyal9274</w:t>
      </w:r>
      <w:r w:rsidR="00313E55" w:rsidRPr="00FB5377">
        <w:t>@</w:t>
      </w:r>
      <w:r>
        <w:t>g</w:t>
      </w:r>
      <w:r w:rsidR="00313E55" w:rsidRPr="00FB5377">
        <w:t xml:space="preserve">mail.com | </w:t>
      </w:r>
      <w:r>
        <w:t>Ludhiana</w:t>
      </w:r>
      <w:r w:rsidR="00694A7B" w:rsidRPr="00FB5377">
        <w:t xml:space="preserve">, </w:t>
      </w:r>
      <w:r>
        <w:t>Punjab, India</w:t>
      </w:r>
      <w:r w:rsidR="00694A7B" w:rsidRPr="00FB5377">
        <w:t xml:space="preserve"> </w:t>
      </w:r>
      <w:r w:rsidR="00313E55" w:rsidRPr="00FB5377">
        <w:t xml:space="preserve">| </w:t>
      </w:r>
      <w:hyperlink r:id="rId9" w:history="1">
        <w:r w:rsidR="00C3573C" w:rsidRPr="00882C2A">
          <w:rPr>
            <w:rStyle w:val="Hyperlink"/>
            <w:color w:val="153D63" w:themeColor="text2" w:themeTint="E6"/>
          </w:rPr>
          <w:t>P</w:t>
        </w:r>
        <w:r w:rsidR="00357155" w:rsidRPr="00882C2A">
          <w:rPr>
            <w:rStyle w:val="Hyperlink"/>
            <w:color w:val="153D63" w:themeColor="text2" w:themeTint="E6"/>
          </w:rPr>
          <w:t>ortfolio</w:t>
        </w:r>
      </w:hyperlink>
      <w:r w:rsidR="00C3573C" w:rsidRPr="00357155">
        <w:tab/>
      </w:r>
    </w:p>
    <w:p w14:paraId="1DECDAEF" w14:textId="5EF8F683" w:rsidR="000A5CD0" w:rsidRPr="00FB5377" w:rsidRDefault="007C7D2C" w:rsidP="00FB5377">
      <w:pPr>
        <w:pStyle w:val="Heading1"/>
      </w:pPr>
      <w:r>
        <w:t>Education</w:t>
      </w:r>
    </w:p>
    <w:p w14:paraId="318DDF46" w14:textId="77777777" w:rsidR="007C7D2C" w:rsidRDefault="007C7D2C" w:rsidP="007C7D2C">
      <w:pPr>
        <w:pStyle w:val="Heading2"/>
      </w:pPr>
      <w:r w:rsidRPr="0007153C">
        <w:rPr>
          <w:rStyle w:val="ALLCAPS"/>
        </w:rPr>
        <w:t xml:space="preserve">BE/B.Tech Computer Engineering </w:t>
      </w:r>
      <w:r w:rsidRPr="00681F32">
        <w:t xml:space="preserve">| </w:t>
      </w:r>
      <w:r w:rsidRPr="0007153C">
        <w:t xml:space="preserve">Thapar Institute of Engineering and Technology </w:t>
      </w:r>
      <w:r>
        <w:t>| CGPA 7.97</w:t>
      </w:r>
      <w:r w:rsidRPr="00681F32">
        <w:tab/>
        <w:t>20</w:t>
      </w:r>
      <w:r>
        <w:t>23</w:t>
      </w:r>
      <w:r w:rsidRPr="00681F32">
        <w:t>– 20</w:t>
      </w:r>
      <w:r>
        <w:t>27</w:t>
      </w:r>
    </w:p>
    <w:p w14:paraId="5A1F78DF" w14:textId="77777777" w:rsidR="0035013F" w:rsidRPr="00FB5377" w:rsidRDefault="00FB5377" w:rsidP="00FB5377">
      <w:pPr>
        <w:pStyle w:val="Heading1"/>
      </w:pPr>
      <w:r w:rsidRPr="00FB5377">
        <w:t xml:space="preserve"> Technical Skills</w:t>
      </w:r>
    </w:p>
    <w:p w14:paraId="29601A29" w14:textId="16843BEF" w:rsidR="005E1D24" w:rsidRDefault="005E1D24" w:rsidP="005E1D24">
      <w:r w:rsidRPr="005E1D24">
        <w:t xml:space="preserve">Programming Languages: C, C++, Python, R, </w:t>
      </w:r>
      <w:r w:rsidR="00EF14B9" w:rsidRPr="005E1D24">
        <w:t>MATLAB</w:t>
      </w:r>
      <w:r w:rsidRPr="005E1D24">
        <w:t xml:space="preserve"> </w:t>
      </w:r>
    </w:p>
    <w:p w14:paraId="5A263CC8" w14:textId="49B003FE" w:rsidR="005E1D24" w:rsidRDefault="005E1D24" w:rsidP="005E1D24">
      <w:r w:rsidRPr="005E1D24">
        <w:t xml:space="preserve">AI &amp; Data Science: Machine Learning, Generative AI (LLMs, Prompt Engineering, RAG), Data Analysis, </w:t>
      </w:r>
      <w:r w:rsidR="005966F1">
        <w:t xml:space="preserve">Data </w:t>
      </w:r>
      <w:r w:rsidRPr="005E1D24">
        <w:t>Visualization</w:t>
      </w:r>
    </w:p>
    <w:p w14:paraId="6832B12B" w14:textId="21943E0A" w:rsidR="005E1D24" w:rsidRDefault="005E1D24" w:rsidP="005E1D24">
      <w:r w:rsidRPr="005E1D24">
        <w:t>Databases: MySQL,</w:t>
      </w:r>
      <w:r w:rsidR="005966F1">
        <w:t xml:space="preserve"> </w:t>
      </w:r>
      <w:r w:rsidR="00044E06">
        <w:t>Neo4j</w:t>
      </w:r>
      <w:r w:rsidRPr="005E1D24">
        <w:t xml:space="preserve"> </w:t>
      </w:r>
    </w:p>
    <w:p w14:paraId="046CFBA6" w14:textId="28024183" w:rsidR="000A5CD0" w:rsidRPr="00864A75" w:rsidRDefault="005E1D24" w:rsidP="005E1D24">
      <w:r w:rsidRPr="005E1D24">
        <w:t xml:space="preserve">Tools &amp; Platforms: </w:t>
      </w:r>
      <w:proofErr w:type="spellStart"/>
      <w:r>
        <w:t>FastA</w:t>
      </w:r>
      <w:r w:rsidR="005966F1">
        <w:t>PI</w:t>
      </w:r>
      <w:proofErr w:type="spellEnd"/>
      <w:r>
        <w:t xml:space="preserve">, </w:t>
      </w:r>
      <w:proofErr w:type="spellStart"/>
      <w:r w:rsidR="00EF14B9" w:rsidRPr="005E1D24">
        <w:t>LangChain</w:t>
      </w:r>
      <w:proofErr w:type="spellEnd"/>
      <w:r w:rsidR="005966F1">
        <w:t xml:space="preserve">, </w:t>
      </w:r>
      <w:r w:rsidRPr="005E1D24">
        <w:t xml:space="preserve">VS Code, GitHub, Google </w:t>
      </w:r>
      <w:proofErr w:type="spellStart"/>
      <w:r w:rsidRPr="005E1D24">
        <w:t>Colab</w:t>
      </w:r>
      <w:proofErr w:type="spellEnd"/>
      <w:r w:rsidRPr="005E1D24">
        <w:t>, AutoCAD, Hugging Face</w:t>
      </w:r>
    </w:p>
    <w:p w14:paraId="63FED3B6" w14:textId="77FE2822" w:rsidR="0035013F" w:rsidRPr="00FB5377" w:rsidRDefault="005E1D24" w:rsidP="00FB5377">
      <w:pPr>
        <w:pStyle w:val="Heading1"/>
      </w:pPr>
      <w:r>
        <w:t>Projects</w:t>
      </w:r>
    </w:p>
    <w:p w14:paraId="420CE71A" w14:textId="37709208" w:rsidR="008B40D0" w:rsidRPr="00FB5377" w:rsidRDefault="00390A2A" w:rsidP="00FB5377">
      <w:pPr>
        <w:pStyle w:val="Heading2"/>
      </w:pPr>
      <w:r>
        <w:rPr>
          <w:rStyle w:val="BOLDCapitalization"/>
        </w:rPr>
        <w:t>Ai Chatbot &amp; Automation Suite</w:t>
      </w:r>
      <w:r w:rsidR="00FB5377" w:rsidRPr="00FB5377">
        <w:t xml:space="preserve"> </w:t>
      </w:r>
      <w:r w:rsidR="008B40D0" w:rsidRPr="00FB5377">
        <w:t xml:space="preserve">| </w:t>
      </w:r>
      <w:r w:rsidR="0007153C" w:rsidRPr="005E1D24">
        <w:t xml:space="preserve">Thapar Institute of Engineering </w:t>
      </w:r>
      <w:r w:rsidR="00044E06">
        <w:t>and</w:t>
      </w:r>
      <w:r w:rsidR="0007153C" w:rsidRPr="005E1D24">
        <w:t xml:space="preserve"> Technology</w:t>
      </w:r>
      <w:r w:rsidR="0007153C">
        <w:t xml:space="preserve"> </w:t>
      </w:r>
      <w:r w:rsidR="008B40D0" w:rsidRPr="00FB5377">
        <w:t>|</w:t>
      </w:r>
      <w:r w:rsidR="00E669E1">
        <w:t xml:space="preserve"> </w:t>
      </w:r>
      <w:hyperlink r:id="rId10" w:history="1">
        <w:r w:rsidR="00E90DCE" w:rsidRPr="00882C2A">
          <w:rPr>
            <w:rStyle w:val="Hyperlink"/>
            <w:color w:val="153D63" w:themeColor="text2" w:themeTint="E6"/>
          </w:rPr>
          <w:t>Project</w:t>
        </w:r>
      </w:hyperlink>
      <w:r w:rsidR="008B40D0" w:rsidRPr="00FB5377">
        <w:tab/>
      </w:r>
      <w:r w:rsidR="0007153C">
        <w:t>Jun</w:t>
      </w:r>
      <w:r w:rsidR="008B40D0" w:rsidRPr="00FB5377">
        <w:t xml:space="preserve"> 2</w:t>
      </w:r>
      <w:r w:rsidR="0007153C">
        <w:t>025</w:t>
      </w:r>
      <w:r w:rsidR="008B40D0" w:rsidRPr="00FB5377">
        <w:t xml:space="preserve"> – </w:t>
      </w:r>
      <w:r w:rsidR="00381284" w:rsidRPr="00FB5377">
        <w:t>p</w:t>
      </w:r>
      <w:r w:rsidR="008B40D0" w:rsidRPr="00FB5377">
        <w:t>resent</w:t>
      </w:r>
    </w:p>
    <w:p w14:paraId="7FBF26D1" w14:textId="77777777" w:rsidR="005E1D24" w:rsidRPr="005E1D24" w:rsidRDefault="005E1D24" w:rsidP="005E1D2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right="-6"/>
        <w:rPr>
          <w:lang w:val="en-IN"/>
        </w:rPr>
      </w:pPr>
      <w:r w:rsidRPr="005E1D24">
        <w:rPr>
          <w:lang w:val="en-IN"/>
        </w:rPr>
        <w:t xml:space="preserve">Technologies: </w:t>
      </w:r>
      <w:r w:rsidRPr="005E1D24">
        <w:rPr>
          <w:b/>
          <w:bCs/>
          <w:lang w:val="en-IN"/>
        </w:rPr>
        <w:t>Generative AI</w:t>
      </w:r>
      <w:r w:rsidRPr="005E1D24">
        <w:rPr>
          <w:lang w:val="en-IN"/>
        </w:rPr>
        <w:t xml:space="preserve"> | Agentic AI | RAG</w:t>
      </w:r>
    </w:p>
    <w:p w14:paraId="634123DF" w14:textId="308ECCF7" w:rsidR="005E1D24" w:rsidRPr="005E1D24" w:rsidRDefault="005E1D24" w:rsidP="005E1D24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right="-6"/>
        <w:rPr>
          <w:lang w:val="en-IN"/>
        </w:rPr>
      </w:pPr>
      <w:r w:rsidRPr="005E1D24">
        <w:rPr>
          <w:lang w:val="en-IN"/>
        </w:rPr>
        <w:t xml:space="preserve">Developed </w:t>
      </w:r>
      <w:r w:rsidR="005966F1" w:rsidRPr="005966F1">
        <w:rPr>
          <w:b/>
          <w:bCs/>
          <w:lang w:val="en-IN"/>
        </w:rPr>
        <w:t>A</w:t>
      </w:r>
      <w:r w:rsidRPr="005E1D24">
        <w:rPr>
          <w:b/>
          <w:bCs/>
          <w:lang w:val="en-IN"/>
        </w:rPr>
        <w:t>gentic AI</w:t>
      </w:r>
      <w:r w:rsidRPr="005E1D24">
        <w:rPr>
          <w:lang w:val="en-IN"/>
        </w:rPr>
        <w:t xml:space="preserve"> applications, including a Course Generator (roadmaps + templates) and an AI YouTube Blog Generator</w:t>
      </w:r>
      <w:r w:rsidR="005966F1">
        <w:rPr>
          <w:lang w:val="en-IN"/>
        </w:rPr>
        <w:t>.</w:t>
      </w:r>
    </w:p>
    <w:p w14:paraId="550A1D45" w14:textId="5A67859C" w:rsidR="005E1D24" w:rsidRPr="005E1D24" w:rsidRDefault="005E1D24" w:rsidP="005E1D24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right="-6"/>
        <w:rPr>
          <w:lang w:val="en-IN"/>
        </w:rPr>
      </w:pPr>
      <w:r w:rsidRPr="005E1D24">
        <w:rPr>
          <w:lang w:val="en-IN"/>
        </w:rPr>
        <w:t xml:space="preserve">Implemented intelligent assistants such as a </w:t>
      </w:r>
      <w:r w:rsidRPr="005E1D24">
        <w:rPr>
          <w:b/>
          <w:bCs/>
          <w:lang w:val="en-IN"/>
        </w:rPr>
        <w:t>Code Assistant</w:t>
      </w:r>
      <w:r w:rsidRPr="005E1D24">
        <w:rPr>
          <w:lang w:val="en-IN"/>
        </w:rPr>
        <w:t xml:space="preserve">, Math Solver, </w:t>
      </w:r>
      <w:r w:rsidR="00A038D8">
        <w:rPr>
          <w:lang w:val="en-IN"/>
        </w:rPr>
        <w:t>C</w:t>
      </w:r>
      <w:r w:rsidRPr="005E1D24">
        <w:rPr>
          <w:lang w:val="en-IN"/>
        </w:rPr>
        <w:t>ontent summarizers for YouTube videos &amp; websites</w:t>
      </w:r>
      <w:r w:rsidR="005966F1">
        <w:rPr>
          <w:lang w:val="en-IN"/>
        </w:rPr>
        <w:t>.</w:t>
      </w:r>
    </w:p>
    <w:p w14:paraId="1D783905" w14:textId="77A5A2E2" w:rsidR="000A5CD0" w:rsidRPr="004820AA" w:rsidRDefault="005E1D24" w:rsidP="006477FF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right="-6"/>
        <w:rPr>
          <w:lang w:val="en-IN"/>
        </w:rPr>
      </w:pPr>
      <w:r w:rsidRPr="005E1D24">
        <w:rPr>
          <w:lang w:val="en-IN"/>
        </w:rPr>
        <w:t xml:space="preserve">Created a </w:t>
      </w:r>
      <w:r w:rsidRPr="005E1D24">
        <w:rPr>
          <w:b/>
          <w:bCs/>
          <w:lang w:val="en-IN"/>
        </w:rPr>
        <w:t>Database Query Chatbot</w:t>
      </w:r>
      <w:r w:rsidRPr="005E1D24">
        <w:rPr>
          <w:lang w:val="en-IN"/>
        </w:rPr>
        <w:t xml:space="preserve"> enabling natural language interaction with databases without SQL knowledge.</w:t>
      </w:r>
    </w:p>
    <w:p w14:paraId="283030B0" w14:textId="53E6310F" w:rsidR="008B40D0" w:rsidRPr="00FB5377" w:rsidRDefault="0007153C" w:rsidP="00FB5377">
      <w:pPr>
        <w:pStyle w:val="Heading2"/>
      </w:pPr>
      <w:r w:rsidRPr="0007153C">
        <w:rPr>
          <w:rStyle w:val="BOLDCapitalization"/>
        </w:rPr>
        <w:t xml:space="preserve">Smart India Hackathon 2025 – Rockfall Prediction &amp; Safety System </w:t>
      </w:r>
      <w:r w:rsidR="008B40D0" w:rsidRPr="00FB5377">
        <w:tab/>
      </w:r>
      <w:r>
        <w:t>Aug</w:t>
      </w:r>
      <w:r w:rsidR="008B40D0" w:rsidRPr="00FB5377">
        <w:t xml:space="preserve"> 20</w:t>
      </w:r>
      <w:r>
        <w:t>25</w:t>
      </w:r>
      <w:r w:rsidR="008B40D0" w:rsidRPr="00FB5377">
        <w:t xml:space="preserve"> – </w:t>
      </w:r>
      <w:r>
        <w:t>present</w:t>
      </w:r>
    </w:p>
    <w:p w14:paraId="27FDB460" w14:textId="77777777" w:rsidR="0007153C" w:rsidRPr="0007153C" w:rsidRDefault="0007153C" w:rsidP="0007153C">
      <w:pPr>
        <w:pStyle w:val="Heading2"/>
        <w:numPr>
          <w:ilvl w:val="0"/>
          <w:numId w:val="7"/>
        </w:numPr>
        <w:rPr>
          <w:lang w:val="en-IN"/>
        </w:rPr>
      </w:pPr>
      <w:r w:rsidRPr="0007153C">
        <w:rPr>
          <w:i/>
          <w:iCs/>
          <w:lang w:val="en-IN"/>
        </w:rPr>
        <w:t>Technologies: Agentic AI, IoT, Machine Learning, Python, React.</w:t>
      </w:r>
    </w:p>
    <w:p w14:paraId="4AFD9F37" w14:textId="77777777" w:rsidR="0007153C" w:rsidRPr="0007153C" w:rsidRDefault="0007153C" w:rsidP="0007153C">
      <w:pPr>
        <w:pStyle w:val="Heading2"/>
        <w:numPr>
          <w:ilvl w:val="0"/>
          <w:numId w:val="8"/>
        </w:numPr>
        <w:rPr>
          <w:lang w:val="en-IN"/>
        </w:rPr>
      </w:pPr>
      <w:r w:rsidRPr="0007153C">
        <w:rPr>
          <w:lang w:val="en-IN"/>
        </w:rPr>
        <w:t xml:space="preserve">Selected problem statement: </w:t>
      </w:r>
      <w:r w:rsidRPr="0007153C">
        <w:rPr>
          <w:b/>
          <w:lang w:val="en-IN"/>
        </w:rPr>
        <w:t>AI-based system for predicting and mitigating rockfall incidents in open-pit mines</w:t>
      </w:r>
      <w:r w:rsidRPr="0007153C">
        <w:rPr>
          <w:lang w:val="en-IN"/>
        </w:rPr>
        <w:t>.</w:t>
      </w:r>
    </w:p>
    <w:p w14:paraId="7ED1E0BC" w14:textId="77777777" w:rsidR="0007153C" w:rsidRPr="0007153C" w:rsidRDefault="0007153C" w:rsidP="0007153C">
      <w:pPr>
        <w:pStyle w:val="Heading2"/>
        <w:numPr>
          <w:ilvl w:val="0"/>
          <w:numId w:val="9"/>
        </w:numPr>
        <w:rPr>
          <w:lang w:val="en-IN"/>
        </w:rPr>
      </w:pPr>
      <w:r w:rsidRPr="0007153C">
        <w:rPr>
          <w:lang w:val="en-IN"/>
        </w:rPr>
        <w:t xml:space="preserve">Designing a smart app with </w:t>
      </w:r>
      <w:r w:rsidRPr="0007153C">
        <w:rPr>
          <w:b/>
          <w:lang w:val="en-IN"/>
        </w:rPr>
        <w:t>real-time risk maps, alert mechanisms (SMS/email), and incident tracking</w:t>
      </w:r>
      <w:r w:rsidRPr="0007153C">
        <w:rPr>
          <w:lang w:val="en-IN"/>
        </w:rPr>
        <w:t>.</w:t>
      </w:r>
    </w:p>
    <w:p w14:paraId="54A791BE" w14:textId="77777777" w:rsidR="0007153C" w:rsidRPr="0007153C" w:rsidRDefault="0007153C" w:rsidP="0007153C">
      <w:pPr>
        <w:pStyle w:val="Heading2"/>
        <w:numPr>
          <w:ilvl w:val="0"/>
          <w:numId w:val="10"/>
        </w:numPr>
        <w:rPr>
          <w:lang w:val="en-IN"/>
        </w:rPr>
      </w:pPr>
      <w:r w:rsidRPr="0007153C">
        <w:rPr>
          <w:lang w:val="en-IN"/>
        </w:rPr>
        <w:t xml:space="preserve">Implementing </w:t>
      </w:r>
      <w:r w:rsidRPr="0007153C">
        <w:rPr>
          <w:b/>
          <w:lang w:val="en-IN"/>
        </w:rPr>
        <w:t>IoT sensor integration</w:t>
      </w:r>
      <w:r w:rsidRPr="0007153C">
        <w:rPr>
          <w:lang w:val="en-IN"/>
        </w:rPr>
        <w:t xml:space="preserve"> (displacement, pore pressure, vibration) for proactive monitoring.</w:t>
      </w:r>
    </w:p>
    <w:p w14:paraId="3B8F1332" w14:textId="77777777" w:rsidR="0007153C" w:rsidRPr="0007153C" w:rsidRDefault="0007153C" w:rsidP="0007153C">
      <w:pPr>
        <w:pStyle w:val="Heading2"/>
        <w:numPr>
          <w:ilvl w:val="0"/>
          <w:numId w:val="11"/>
        </w:numPr>
        <w:rPr>
          <w:lang w:val="en-IN"/>
        </w:rPr>
      </w:pPr>
      <w:r w:rsidRPr="0007153C">
        <w:rPr>
          <w:lang w:val="en-IN"/>
        </w:rPr>
        <w:t xml:space="preserve">Contributing to the </w:t>
      </w:r>
      <w:r w:rsidRPr="0007153C">
        <w:rPr>
          <w:b/>
          <w:lang w:val="en-IN"/>
        </w:rPr>
        <w:t>Agentic AI assistant</w:t>
      </w:r>
      <w:r w:rsidRPr="0007153C">
        <w:rPr>
          <w:lang w:val="en-IN"/>
        </w:rPr>
        <w:t xml:space="preserve"> module to support miners with safety guidance and automated emergency response.</w:t>
      </w:r>
    </w:p>
    <w:p w14:paraId="7AE03196" w14:textId="77777777" w:rsidR="0007153C" w:rsidRPr="0007153C" w:rsidRDefault="0007153C" w:rsidP="0007153C">
      <w:pPr>
        <w:pStyle w:val="Heading2"/>
        <w:numPr>
          <w:ilvl w:val="0"/>
          <w:numId w:val="12"/>
        </w:numPr>
        <w:rPr>
          <w:lang w:val="en-IN"/>
        </w:rPr>
      </w:pPr>
      <w:r w:rsidRPr="0007153C">
        <w:rPr>
          <w:lang w:val="en-IN"/>
        </w:rPr>
        <w:t xml:space="preserve">Target outcome: </w:t>
      </w:r>
      <w:r w:rsidRPr="0007153C">
        <w:rPr>
          <w:b/>
          <w:lang w:val="en-IN"/>
        </w:rPr>
        <w:t>cost-effective, scalable solution</w:t>
      </w:r>
      <w:r w:rsidRPr="0007153C">
        <w:rPr>
          <w:lang w:val="en-IN"/>
        </w:rPr>
        <w:t xml:space="preserve"> enhancing mine safety through predictive analytics and AI-driven decision support.</w:t>
      </w:r>
    </w:p>
    <w:p w14:paraId="0A3F9BF7" w14:textId="414988A2" w:rsidR="009645A0" w:rsidRPr="00FB5377" w:rsidRDefault="0007153C" w:rsidP="00FB5377">
      <w:pPr>
        <w:pStyle w:val="Heading2"/>
      </w:pPr>
      <w:r w:rsidRPr="0007153C">
        <w:rPr>
          <w:rStyle w:val="BOLDCapitalization"/>
        </w:rPr>
        <w:t>Personal AI Health Assistant</w:t>
      </w:r>
      <w:r w:rsidR="00FB5377" w:rsidRPr="00681F32">
        <w:rPr>
          <w:rStyle w:val="BOLDCapitalization"/>
        </w:rPr>
        <w:t xml:space="preserve"> </w:t>
      </w:r>
      <w:r w:rsidR="009645A0" w:rsidRPr="00FB5377">
        <w:t xml:space="preserve">| </w:t>
      </w:r>
      <w:r w:rsidRPr="005E1D24">
        <w:t xml:space="preserve">Thapar Institute of Engineering </w:t>
      </w:r>
      <w:r w:rsidR="00044E06">
        <w:t>and</w:t>
      </w:r>
      <w:r w:rsidRPr="005E1D24">
        <w:t xml:space="preserve"> Technology</w:t>
      </w:r>
      <w:r w:rsidR="009645A0" w:rsidRPr="00FB5377">
        <w:t xml:space="preserve"> |</w:t>
      </w:r>
      <w:r>
        <w:t xml:space="preserve"> </w:t>
      </w:r>
      <w:hyperlink r:id="rId11" w:history="1">
        <w:r w:rsidRPr="00882C2A">
          <w:rPr>
            <w:rStyle w:val="Hyperlink"/>
            <w:color w:val="153D63" w:themeColor="text2" w:themeTint="E6"/>
          </w:rPr>
          <w:t>Project</w:t>
        </w:r>
      </w:hyperlink>
      <w:r w:rsidR="009645A0" w:rsidRPr="00FB5377">
        <w:tab/>
      </w:r>
      <w:r>
        <w:t>Jan</w:t>
      </w:r>
      <w:r w:rsidR="005F41F8" w:rsidRPr="00FB5377">
        <w:t xml:space="preserve"> 20</w:t>
      </w:r>
      <w:r>
        <w:t>25</w:t>
      </w:r>
      <w:r w:rsidR="005F41F8" w:rsidRPr="00FB5377">
        <w:t xml:space="preserve"> – May 20</w:t>
      </w:r>
      <w:r>
        <w:t>25</w:t>
      </w:r>
    </w:p>
    <w:p w14:paraId="2DB73BB8" w14:textId="77777777" w:rsidR="0007153C" w:rsidRPr="0007153C" w:rsidRDefault="0007153C" w:rsidP="0007153C">
      <w:pPr>
        <w:pStyle w:val="ListBullet"/>
        <w:rPr>
          <w:lang w:val="en-IN"/>
        </w:rPr>
      </w:pPr>
      <w:r w:rsidRPr="0007153C">
        <w:rPr>
          <w:lang w:val="en-IN"/>
        </w:rPr>
        <w:t xml:space="preserve">Technologies: Python, </w:t>
      </w:r>
      <w:proofErr w:type="spellStart"/>
      <w:r w:rsidRPr="0007153C">
        <w:rPr>
          <w:lang w:val="en-IN"/>
        </w:rPr>
        <w:t>Gradio</w:t>
      </w:r>
      <w:proofErr w:type="spellEnd"/>
      <w:r w:rsidRPr="0007153C">
        <w:rPr>
          <w:lang w:val="en-IN"/>
        </w:rPr>
        <w:t xml:space="preserve">, scikit-learn, Pandas, </w:t>
      </w:r>
      <w:proofErr w:type="spellStart"/>
      <w:r w:rsidRPr="0007153C">
        <w:rPr>
          <w:lang w:val="en-IN"/>
        </w:rPr>
        <w:t>GeoPy</w:t>
      </w:r>
      <w:proofErr w:type="spellEnd"/>
      <w:r w:rsidRPr="0007153C">
        <w:rPr>
          <w:lang w:val="en-IN"/>
        </w:rPr>
        <w:t>, KNN, Random Forest.</w:t>
      </w:r>
    </w:p>
    <w:p w14:paraId="2913FCB4" w14:textId="0386212B" w:rsidR="0007153C" w:rsidRDefault="0007153C" w:rsidP="000357B2">
      <w:pPr>
        <w:pStyle w:val="ListBullet"/>
        <w:rPr>
          <w:lang w:val="en-IN"/>
        </w:rPr>
      </w:pPr>
      <w:r w:rsidRPr="0007153C">
        <w:rPr>
          <w:lang w:val="en-IN"/>
        </w:rPr>
        <w:t>Built an ML-based Sleep Quality Predictor using Random Forest on a lifestyle dataset with custom health advice logic.</w:t>
      </w:r>
    </w:p>
    <w:p w14:paraId="442123FC" w14:textId="09C92F73" w:rsidR="000357B2" w:rsidRPr="000357B2" w:rsidRDefault="000357B2" w:rsidP="0007153C">
      <w:pPr>
        <w:pStyle w:val="ListBullet"/>
        <w:rPr>
          <w:lang w:val="en-IN"/>
        </w:rPr>
      </w:pPr>
      <w:r w:rsidRPr="000357B2">
        <w:t xml:space="preserve">Developed an interactive </w:t>
      </w:r>
      <w:proofErr w:type="spellStart"/>
      <w:r w:rsidRPr="000357B2">
        <w:t>Gradio</w:t>
      </w:r>
      <w:proofErr w:type="spellEnd"/>
      <w:r w:rsidRPr="000357B2">
        <w:t xml:space="preserve"> interface that provides personalized diet recommendations based on nutritional needs, predicts diseases from symptoms, and locates nearby doctors</w:t>
      </w:r>
      <w:r w:rsidR="005966F1">
        <w:t>.</w:t>
      </w:r>
    </w:p>
    <w:p w14:paraId="2027D3BC" w14:textId="6D507EAB" w:rsidR="000357B2" w:rsidRPr="00FB5377" w:rsidRDefault="000357B2" w:rsidP="000357B2">
      <w:pPr>
        <w:pStyle w:val="Heading2"/>
      </w:pPr>
      <w:r w:rsidRPr="000357B2">
        <w:rPr>
          <w:rStyle w:val="BOLDCapitalization"/>
        </w:rPr>
        <w:t>Open-CV-Vehicle-Detection</w:t>
      </w:r>
      <w:r w:rsidRPr="00FB5377">
        <w:t xml:space="preserve">| </w:t>
      </w:r>
      <w:r w:rsidRPr="005E1D24">
        <w:t xml:space="preserve">Thapar Institute of Engineering </w:t>
      </w:r>
      <w:r w:rsidR="00D54E38" w:rsidRPr="005E1D24">
        <w:t>and</w:t>
      </w:r>
      <w:r w:rsidRPr="005E1D24">
        <w:t xml:space="preserve"> Technology</w:t>
      </w:r>
      <w:r w:rsidRPr="00FB5377">
        <w:t xml:space="preserve"> |</w:t>
      </w:r>
      <w:r>
        <w:t xml:space="preserve"> </w:t>
      </w:r>
      <w:hyperlink r:id="rId12" w:history="1">
        <w:r w:rsidRPr="00882C2A">
          <w:rPr>
            <w:rStyle w:val="Hyperlink"/>
            <w:color w:val="153D63" w:themeColor="text2" w:themeTint="E6"/>
          </w:rPr>
          <w:t>Project</w:t>
        </w:r>
      </w:hyperlink>
      <w:r w:rsidRPr="00FB5377">
        <w:tab/>
      </w:r>
      <w:r>
        <w:t>Jun</w:t>
      </w:r>
      <w:r w:rsidRPr="00FB5377">
        <w:t xml:space="preserve"> 20</w:t>
      </w:r>
      <w:r>
        <w:t>25</w:t>
      </w:r>
      <w:r w:rsidRPr="00FB5377">
        <w:t xml:space="preserve"> – </w:t>
      </w:r>
      <w:r>
        <w:t>July</w:t>
      </w:r>
      <w:r w:rsidRPr="00FB5377">
        <w:t xml:space="preserve"> 20</w:t>
      </w:r>
      <w:r>
        <w:t>25</w:t>
      </w:r>
    </w:p>
    <w:p w14:paraId="52834D97" w14:textId="77777777" w:rsidR="000357B2" w:rsidRPr="000357B2" w:rsidRDefault="000357B2" w:rsidP="000357B2">
      <w:pPr>
        <w:pStyle w:val="ListBullet"/>
        <w:rPr>
          <w:lang w:val="en-IN"/>
        </w:rPr>
      </w:pPr>
      <w:r w:rsidRPr="000357B2">
        <w:rPr>
          <w:i/>
          <w:iCs/>
          <w:lang w:val="en-IN"/>
        </w:rPr>
        <w:t>Technologies: Python, OpenCV, YOLOv8.</w:t>
      </w:r>
    </w:p>
    <w:p w14:paraId="502ACB54" w14:textId="77777777" w:rsidR="001F396B" w:rsidRPr="001F396B" w:rsidRDefault="001F396B" w:rsidP="001F396B">
      <w:pPr>
        <w:pStyle w:val="ListBullet"/>
        <w:rPr>
          <w:lang w:val="en-IN"/>
        </w:rPr>
      </w:pPr>
      <w:r w:rsidRPr="001F396B">
        <w:rPr>
          <w:lang w:val="en-IN"/>
        </w:rPr>
        <w:t>Demonstrated skills in computer vision pipeline development and real-time object detection.</w:t>
      </w:r>
    </w:p>
    <w:p w14:paraId="2FD725C9" w14:textId="1C1C6E89" w:rsidR="000357B2" w:rsidRDefault="001F396B" w:rsidP="001F396B">
      <w:pPr>
        <w:pStyle w:val="ListBullet"/>
        <w:rPr>
          <w:lang w:val="en-IN"/>
        </w:rPr>
      </w:pPr>
      <w:r w:rsidRPr="001F396B">
        <w:rPr>
          <w:lang w:val="en-IN"/>
        </w:rPr>
        <w:t>Built a real-time vehicle detection and tracking system using OpenCV and YOLOv8 to process and annotate video streams</w:t>
      </w:r>
      <w:r w:rsidR="005966F1">
        <w:rPr>
          <w:lang w:val="en-IN"/>
        </w:rPr>
        <w:t>.</w:t>
      </w:r>
      <w:r w:rsidRPr="001F396B">
        <w:rPr>
          <w:lang w:val="en-IN"/>
        </w:rPr>
        <w:t xml:space="preserve"> Utilized the lightweight YOLOv8n model for fast and accurate vehicle recognition</w:t>
      </w:r>
      <w:r w:rsidR="005966F1">
        <w:rPr>
          <w:lang w:val="en-IN"/>
        </w:rPr>
        <w:t>.</w:t>
      </w:r>
    </w:p>
    <w:p w14:paraId="4C88A0B7" w14:textId="6214E884" w:rsidR="00833893" w:rsidRPr="00FB5377" w:rsidRDefault="00C54679" w:rsidP="00833893">
      <w:pPr>
        <w:pStyle w:val="Heading1"/>
      </w:pPr>
      <w:r>
        <w:t>involvement</w:t>
      </w:r>
    </w:p>
    <w:p w14:paraId="308A79BA" w14:textId="77777777" w:rsidR="00833893" w:rsidRPr="0007153C" w:rsidRDefault="00833893" w:rsidP="00833893">
      <w:pPr>
        <w:numPr>
          <w:ilvl w:val="0"/>
          <w:numId w:val="16"/>
        </w:numPr>
        <w:rPr>
          <w:lang w:val="en-IN"/>
        </w:rPr>
      </w:pPr>
      <w:r w:rsidRPr="0007153C">
        <w:rPr>
          <w:lang w:val="en-IN"/>
        </w:rPr>
        <w:t xml:space="preserve">Selected to attend </w:t>
      </w:r>
      <w:r w:rsidRPr="0007153C">
        <w:rPr>
          <w:b/>
          <w:bCs/>
          <w:lang w:val="en-IN"/>
        </w:rPr>
        <w:t>Google Cloud AI Lab Series</w:t>
      </w:r>
      <w:r w:rsidRPr="0007153C">
        <w:rPr>
          <w:lang w:val="en-IN"/>
        </w:rPr>
        <w:t xml:space="preserve"> (In-person), gaining exposure to advanced Generative AI applications and industry best practices. </w:t>
      </w:r>
    </w:p>
    <w:p w14:paraId="3DC332CD" w14:textId="155D8AF5" w:rsidR="00A038D8" w:rsidRPr="00A038D8" w:rsidRDefault="00A038D8" w:rsidP="00833893">
      <w:pPr>
        <w:numPr>
          <w:ilvl w:val="0"/>
          <w:numId w:val="17"/>
        </w:numPr>
        <w:rPr>
          <w:lang w:val="en-IN"/>
        </w:rPr>
      </w:pPr>
      <w:r w:rsidRPr="00A038D8">
        <w:rPr>
          <w:b/>
          <w:bCs/>
        </w:rPr>
        <w:t>Cleared Internal Hackathon for SIH 2025:</w:t>
      </w:r>
      <w:r w:rsidRPr="00A038D8">
        <w:t xml:space="preserve"> Qualified for the next round of the </w:t>
      </w:r>
      <w:r w:rsidRPr="00A038D8">
        <w:rPr>
          <w:b/>
          <w:bCs/>
        </w:rPr>
        <w:t>Smart India Hackathon 2025</w:t>
      </w:r>
      <w:r w:rsidRPr="00A038D8">
        <w:t>.</w:t>
      </w:r>
    </w:p>
    <w:p w14:paraId="34DA2663" w14:textId="44CD2A75" w:rsidR="00A038D8" w:rsidRPr="00A038D8" w:rsidRDefault="00A038D8" w:rsidP="00A038D8">
      <w:pPr>
        <w:numPr>
          <w:ilvl w:val="0"/>
          <w:numId w:val="17"/>
        </w:numPr>
        <w:rPr>
          <w:lang w:val="en-IN"/>
        </w:rPr>
      </w:pPr>
      <w:r w:rsidRPr="0007153C">
        <w:rPr>
          <w:lang w:val="en-IN"/>
        </w:rPr>
        <w:t xml:space="preserve">Guinness World Record Holder – Participated in </w:t>
      </w:r>
      <w:r>
        <w:rPr>
          <w:lang w:val="en-IN"/>
        </w:rPr>
        <w:t xml:space="preserve">the </w:t>
      </w:r>
      <w:r w:rsidRPr="0007153C">
        <w:rPr>
          <w:lang w:val="en-IN"/>
        </w:rPr>
        <w:t>AICTE Python programming event with 112,319 participants.</w:t>
      </w:r>
    </w:p>
    <w:p w14:paraId="794BC5AF" w14:textId="729B4CD8" w:rsidR="0007153C" w:rsidRPr="00FB5377" w:rsidRDefault="005966F1" w:rsidP="0007153C">
      <w:pPr>
        <w:pStyle w:val="Heading1"/>
      </w:pPr>
      <w:r>
        <w:t xml:space="preserve"> </w:t>
      </w:r>
      <w:r w:rsidRPr="005966F1">
        <w:t xml:space="preserve">Competitive Programming &amp; Practice </w:t>
      </w:r>
    </w:p>
    <w:p w14:paraId="7BEB4DDE" w14:textId="77777777" w:rsidR="0007153C" w:rsidRPr="0007153C" w:rsidRDefault="0007153C" w:rsidP="0007153C">
      <w:pPr>
        <w:numPr>
          <w:ilvl w:val="0"/>
          <w:numId w:val="18"/>
        </w:numPr>
        <w:rPr>
          <w:lang w:val="en-IN"/>
        </w:rPr>
      </w:pPr>
      <w:r w:rsidRPr="0007153C">
        <w:rPr>
          <w:lang w:val="en-IN"/>
        </w:rPr>
        <w:t xml:space="preserve">Solved </w:t>
      </w:r>
      <w:r w:rsidRPr="0007153C">
        <w:rPr>
          <w:b/>
          <w:bCs/>
          <w:lang w:val="en-IN"/>
        </w:rPr>
        <w:t>300+ DSA</w:t>
      </w:r>
      <w:r w:rsidRPr="0007153C">
        <w:rPr>
          <w:lang w:val="en-IN"/>
        </w:rPr>
        <w:t xml:space="preserve"> problems across platforms. </w:t>
      </w:r>
    </w:p>
    <w:p w14:paraId="0D172DBF" w14:textId="77777777" w:rsidR="0007153C" w:rsidRPr="0007153C" w:rsidRDefault="0007153C" w:rsidP="0007153C">
      <w:pPr>
        <w:numPr>
          <w:ilvl w:val="0"/>
          <w:numId w:val="19"/>
        </w:numPr>
        <w:rPr>
          <w:lang w:val="en-IN"/>
        </w:rPr>
      </w:pPr>
      <w:proofErr w:type="spellStart"/>
      <w:r w:rsidRPr="0007153C">
        <w:rPr>
          <w:lang w:val="en-IN"/>
        </w:rPr>
        <w:t>Codolio</w:t>
      </w:r>
      <w:proofErr w:type="spellEnd"/>
      <w:r w:rsidRPr="0007153C">
        <w:rPr>
          <w:lang w:val="en-IN"/>
        </w:rPr>
        <w:t>:</w:t>
      </w:r>
      <w:hyperlink r:id="rId13" w:tgtFrame="_blank" w:history="1">
        <w:r w:rsidRPr="0007153C">
          <w:rPr>
            <w:rStyle w:val="Hyperlink"/>
            <w:lang w:val="en-IN"/>
          </w:rPr>
          <w:t xml:space="preserve"> </w:t>
        </w:r>
      </w:hyperlink>
      <w:hyperlink r:id="rId14" w:tgtFrame="_blank" w:history="1">
        <w:r w:rsidRPr="00882C2A">
          <w:rPr>
            <w:rStyle w:val="Hyperlink"/>
            <w:color w:val="153D63" w:themeColor="text2" w:themeTint="E6"/>
            <w:lang w:val="en-IN"/>
          </w:rPr>
          <w:t xml:space="preserve">Sachin Goyal | </w:t>
        </w:r>
        <w:proofErr w:type="spellStart"/>
        <w:r w:rsidRPr="00882C2A">
          <w:rPr>
            <w:rStyle w:val="Hyperlink"/>
            <w:color w:val="153D63" w:themeColor="text2" w:themeTint="E6"/>
            <w:lang w:val="en-IN"/>
          </w:rPr>
          <w:t>Codolio</w:t>
        </w:r>
        <w:proofErr w:type="spellEnd"/>
      </w:hyperlink>
    </w:p>
    <w:p w14:paraId="4D42A1AC" w14:textId="77777777" w:rsidR="0007153C" w:rsidRPr="0007153C" w:rsidRDefault="0007153C" w:rsidP="0007153C">
      <w:pPr>
        <w:numPr>
          <w:ilvl w:val="0"/>
          <w:numId w:val="20"/>
        </w:numPr>
        <w:rPr>
          <w:lang w:val="en-IN"/>
        </w:rPr>
      </w:pPr>
      <w:r w:rsidRPr="0007153C">
        <w:rPr>
          <w:lang w:val="en-IN"/>
        </w:rPr>
        <w:t>Focused on problem categories such as DP, Graph algorithms, and sorting techniques.</w:t>
      </w:r>
    </w:p>
    <w:p w14:paraId="7FBB5203" w14:textId="77777777" w:rsidR="00833893" w:rsidRPr="00864A75" w:rsidRDefault="00833893" w:rsidP="0007153C"/>
    <w:sectPr w:rsidR="00833893" w:rsidRPr="00864A75" w:rsidSect="00ED16FC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CormorantGaramond-SemiBold">
    <w:altName w:val="Calibri"/>
    <w:charset w:val="00"/>
    <w:family w:val="auto"/>
    <w:pitch w:val="variable"/>
    <w:sig w:usb0="20000207" w:usb1="00000001" w:usb2="00000000" w:usb3="00000000" w:csb0="00000197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4D4B6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C45BE6"/>
    <w:multiLevelType w:val="multilevel"/>
    <w:tmpl w:val="C590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91561"/>
    <w:multiLevelType w:val="multilevel"/>
    <w:tmpl w:val="C1CA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A6A03"/>
    <w:multiLevelType w:val="multilevel"/>
    <w:tmpl w:val="65CC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46BC2"/>
    <w:multiLevelType w:val="multilevel"/>
    <w:tmpl w:val="6DA4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45FAA"/>
    <w:multiLevelType w:val="multilevel"/>
    <w:tmpl w:val="A8D0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61189"/>
    <w:multiLevelType w:val="multilevel"/>
    <w:tmpl w:val="E15E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F0DBB"/>
    <w:multiLevelType w:val="multilevel"/>
    <w:tmpl w:val="0604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14C61"/>
    <w:multiLevelType w:val="hybridMultilevel"/>
    <w:tmpl w:val="E118E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320D1"/>
    <w:multiLevelType w:val="multilevel"/>
    <w:tmpl w:val="5D42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2611AF"/>
    <w:multiLevelType w:val="multilevel"/>
    <w:tmpl w:val="33B2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640870">
    <w:abstractNumId w:val="8"/>
  </w:num>
  <w:num w:numId="2" w16cid:durableId="283390146">
    <w:abstractNumId w:val="0"/>
  </w:num>
  <w:num w:numId="3" w16cid:durableId="1118454201">
    <w:abstractNumId w:val="6"/>
    <w:lvlOverride w:ilvl="0">
      <w:startOverride w:val="1"/>
    </w:lvlOverride>
  </w:num>
  <w:num w:numId="4" w16cid:durableId="1007951250">
    <w:abstractNumId w:val="6"/>
    <w:lvlOverride w:ilvl="0">
      <w:startOverride w:val="2"/>
    </w:lvlOverride>
  </w:num>
  <w:num w:numId="5" w16cid:durableId="79985485">
    <w:abstractNumId w:val="6"/>
    <w:lvlOverride w:ilvl="0">
      <w:startOverride w:val="3"/>
    </w:lvlOverride>
  </w:num>
  <w:num w:numId="6" w16cid:durableId="887302982">
    <w:abstractNumId w:val="6"/>
    <w:lvlOverride w:ilvl="0">
      <w:startOverride w:val="4"/>
    </w:lvlOverride>
  </w:num>
  <w:num w:numId="7" w16cid:durableId="1975911058">
    <w:abstractNumId w:val="10"/>
    <w:lvlOverride w:ilvl="0">
      <w:startOverride w:val="1"/>
    </w:lvlOverride>
  </w:num>
  <w:num w:numId="8" w16cid:durableId="1486815758">
    <w:abstractNumId w:val="2"/>
    <w:lvlOverride w:ilvl="0">
      <w:startOverride w:val="1"/>
    </w:lvlOverride>
  </w:num>
  <w:num w:numId="9" w16cid:durableId="71851758">
    <w:abstractNumId w:val="2"/>
    <w:lvlOverride w:ilvl="0">
      <w:startOverride w:val="2"/>
    </w:lvlOverride>
  </w:num>
  <w:num w:numId="10" w16cid:durableId="1019741553">
    <w:abstractNumId w:val="2"/>
    <w:lvlOverride w:ilvl="0">
      <w:startOverride w:val="3"/>
    </w:lvlOverride>
  </w:num>
  <w:num w:numId="11" w16cid:durableId="1831019180">
    <w:abstractNumId w:val="2"/>
    <w:lvlOverride w:ilvl="0">
      <w:startOverride w:val="4"/>
    </w:lvlOverride>
  </w:num>
  <w:num w:numId="12" w16cid:durableId="516165474">
    <w:abstractNumId w:val="2"/>
    <w:lvlOverride w:ilvl="0">
      <w:startOverride w:val="5"/>
    </w:lvlOverride>
  </w:num>
  <w:num w:numId="13" w16cid:durableId="1792237980">
    <w:abstractNumId w:val="1"/>
    <w:lvlOverride w:ilvl="0">
      <w:startOverride w:val="1"/>
    </w:lvlOverride>
  </w:num>
  <w:num w:numId="14" w16cid:durableId="2039885747">
    <w:abstractNumId w:val="1"/>
    <w:lvlOverride w:ilvl="0">
      <w:startOverride w:val="2"/>
    </w:lvlOverride>
  </w:num>
  <w:num w:numId="15" w16cid:durableId="1141576931">
    <w:abstractNumId w:val="1"/>
    <w:lvlOverride w:ilvl="0">
      <w:startOverride w:val="3"/>
    </w:lvlOverride>
  </w:num>
  <w:num w:numId="16" w16cid:durableId="602416456">
    <w:abstractNumId w:val="3"/>
    <w:lvlOverride w:ilvl="0">
      <w:startOverride w:val="1"/>
    </w:lvlOverride>
  </w:num>
  <w:num w:numId="17" w16cid:durableId="1021081919">
    <w:abstractNumId w:val="3"/>
    <w:lvlOverride w:ilvl="0">
      <w:startOverride w:val="2"/>
    </w:lvlOverride>
  </w:num>
  <w:num w:numId="18" w16cid:durableId="585573692">
    <w:abstractNumId w:val="7"/>
    <w:lvlOverride w:ilvl="0">
      <w:startOverride w:val="1"/>
    </w:lvlOverride>
  </w:num>
  <w:num w:numId="19" w16cid:durableId="1410419828">
    <w:abstractNumId w:val="7"/>
    <w:lvlOverride w:ilvl="0">
      <w:startOverride w:val="2"/>
    </w:lvlOverride>
  </w:num>
  <w:num w:numId="20" w16cid:durableId="1232618296">
    <w:abstractNumId w:val="7"/>
    <w:lvlOverride w:ilvl="0">
      <w:startOverride w:val="3"/>
    </w:lvlOverride>
  </w:num>
  <w:num w:numId="21" w16cid:durableId="1144200409">
    <w:abstractNumId w:val="5"/>
    <w:lvlOverride w:ilvl="0">
      <w:startOverride w:val="1"/>
    </w:lvlOverride>
  </w:num>
  <w:num w:numId="22" w16cid:durableId="1495149037">
    <w:abstractNumId w:val="9"/>
    <w:lvlOverride w:ilvl="0">
      <w:startOverride w:val="1"/>
    </w:lvlOverride>
  </w:num>
  <w:num w:numId="23" w16cid:durableId="308822871">
    <w:abstractNumId w:val="9"/>
    <w:lvlOverride w:ilvl="0">
      <w:startOverride w:val="2"/>
    </w:lvlOverride>
  </w:num>
  <w:num w:numId="24" w16cid:durableId="382758041">
    <w:abstractNumId w:val="9"/>
    <w:lvlOverride w:ilvl="0">
      <w:startOverride w:val="3"/>
    </w:lvlOverride>
  </w:num>
  <w:num w:numId="25" w16cid:durableId="1663461582">
    <w:abstractNumId w:val="4"/>
    <w:lvlOverride w:ilvl="0">
      <w:startOverride w:val="2"/>
    </w:lvlOverride>
  </w:num>
  <w:num w:numId="26" w16cid:durableId="746924154">
    <w:abstractNumId w:val="4"/>
    <w:lvlOverride w:ilvl="0">
      <w:startOverride w:val="3"/>
    </w:lvlOverride>
  </w:num>
  <w:num w:numId="27" w16cid:durableId="1506743020">
    <w:abstractNumId w:val="4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63"/>
    <w:rsid w:val="00021DA5"/>
    <w:rsid w:val="000357B2"/>
    <w:rsid w:val="00044E06"/>
    <w:rsid w:val="00060103"/>
    <w:rsid w:val="0007153C"/>
    <w:rsid w:val="000A5CD0"/>
    <w:rsid w:val="000B6AF9"/>
    <w:rsid w:val="000D71E3"/>
    <w:rsid w:val="000F1AE2"/>
    <w:rsid w:val="001D78C2"/>
    <w:rsid w:val="001F396B"/>
    <w:rsid w:val="0022059A"/>
    <w:rsid w:val="002702D4"/>
    <w:rsid w:val="00270B58"/>
    <w:rsid w:val="00284C89"/>
    <w:rsid w:val="002C484E"/>
    <w:rsid w:val="00313E55"/>
    <w:rsid w:val="003227BC"/>
    <w:rsid w:val="0035013F"/>
    <w:rsid w:val="00357155"/>
    <w:rsid w:val="00362CCC"/>
    <w:rsid w:val="00381284"/>
    <w:rsid w:val="00387012"/>
    <w:rsid w:val="00390A2A"/>
    <w:rsid w:val="004272A0"/>
    <w:rsid w:val="00446145"/>
    <w:rsid w:val="004820AA"/>
    <w:rsid w:val="004B07C0"/>
    <w:rsid w:val="004B7243"/>
    <w:rsid w:val="005173BF"/>
    <w:rsid w:val="00525F8F"/>
    <w:rsid w:val="00546C22"/>
    <w:rsid w:val="005852FD"/>
    <w:rsid w:val="005966F1"/>
    <w:rsid w:val="005D43D7"/>
    <w:rsid w:val="005E1D24"/>
    <w:rsid w:val="005F2FAC"/>
    <w:rsid w:val="005F41F8"/>
    <w:rsid w:val="00643D2E"/>
    <w:rsid w:val="006477FF"/>
    <w:rsid w:val="0066750D"/>
    <w:rsid w:val="00681F32"/>
    <w:rsid w:val="006940E8"/>
    <w:rsid w:val="00694A7B"/>
    <w:rsid w:val="006A444B"/>
    <w:rsid w:val="006A6161"/>
    <w:rsid w:val="006D1D63"/>
    <w:rsid w:val="0073039B"/>
    <w:rsid w:val="00750687"/>
    <w:rsid w:val="007775FF"/>
    <w:rsid w:val="007C6DE0"/>
    <w:rsid w:val="007C7D2C"/>
    <w:rsid w:val="007D2196"/>
    <w:rsid w:val="007F2796"/>
    <w:rsid w:val="00802AC5"/>
    <w:rsid w:val="00833893"/>
    <w:rsid w:val="00846B3E"/>
    <w:rsid w:val="00864A75"/>
    <w:rsid w:val="00870F29"/>
    <w:rsid w:val="00882C2A"/>
    <w:rsid w:val="008877DE"/>
    <w:rsid w:val="00890653"/>
    <w:rsid w:val="008A7BB6"/>
    <w:rsid w:val="008B40D0"/>
    <w:rsid w:val="008B7283"/>
    <w:rsid w:val="008F77CE"/>
    <w:rsid w:val="00903425"/>
    <w:rsid w:val="009645A0"/>
    <w:rsid w:val="009A4F06"/>
    <w:rsid w:val="009E2034"/>
    <w:rsid w:val="00A038D8"/>
    <w:rsid w:val="00A17581"/>
    <w:rsid w:val="00A6112F"/>
    <w:rsid w:val="00AC069C"/>
    <w:rsid w:val="00AE674A"/>
    <w:rsid w:val="00B01591"/>
    <w:rsid w:val="00B24120"/>
    <w:rsid w:val="00B3585D"/>
    <w:rsid w:val="00B3757B"/>
    <w:rsid w:val="00B45668"/>
    <w:rsid w:val="00B55CCA"/>
    <w:rsid w:val="00B743A1"/>
    <w:rsid w:val="00B84C70"/>
    <w:rsid w:val="00BA20D1"/>
    <w:rsid w:val="00BB624A"/>
    <w:rsid w:val="00BC55D4"/>
    <w:rsid w:val="00C17FA0"/>
    <w:rsid w:val="00C3573C"/>
    <w:rsid w:val="00C379BD"/>
    <w:rsid w:val="00C41344"/>
    <w:rsid w:val="00C54679"/>
    <w:rsid w:val="00C659DF"/>
    <w:rsid w:val="00C86729"/>
    <w:rsid w:val="00C87FB5"/>
    <w:rsid w:val="00CC52EF"/>
    <w:rsid w:val="00CD3DC1"/>
    <w:rsid w:val="00D259E0"/>
    <w:rsid w:val="00D45817"/>
    <w:rsid w:val="00D45896"/>
    <w:rsid w:val="00D54E38"/>
    <w:rsid w:val="00D908BD"/>
    <w:rsid w:val="00E37B27"/>
    <w:rsid w:val="00E669E1"/>
    <w:rsid w:val="00E90DCE"/>
    <w:rsid w:val="00E91502"/>
    <w:rsid w:val="00E92EB1"/>
    <w:rsid w:val="00E97CF1"/>
    <w:rsid w:val="00ED16FC"/>
    <w:rsid w:val="00EF14B9"/>
    <w:rsid w:val="00EF3E64"/>
    <w:rsid w:val="00F11B2E"/>
    <w:rsid w:val="00FB45B6"/>
    <w:rsid w:val="00FB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FF33BA"/>
  <w15:chartTrackingRefBased/>
  <w15:docId w15:val="{2EE1EDF7-832B-4BFD-BD70-F83E828B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F32"/>
    <w:pPr>
      <w:spacing w:before="4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377"/>
    <w:pPr>
      <w:shd w:val="clear" w:color="auto" w:fill="D9E2F2" w:themeFill="accent1"/>
      <w:spacing w:before="240" w:after="120" w:line="264" w:lineRule="auto"/>
      <w:outlineLvl w:val="0"/>
    </w:pPr>
    <w:rPr>
      <w:rFonts w:asciiTheme="majorHAnsi" w:hAnsiTheme="majorHAnsi" w:cs="Times New Roman (Body CS)"/>
      <w:b/>
      <w:bCs/>
      <w:caps/>
      <w:spacing w:val="30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1F32"/>
    <w:pPr>
      <w:tabs>
        <w:tab w:val="right" w:pos="10800"/>
      </w:tabs>
      <w:spacing w:before="0" w:after="40"/>
      <w:contextualSpacing/>
      <w:outlineLvl w:val="1"/>
    </w:pPr>
    <w:rPr>
      <w:bCs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qFormat/>
    <w:rsid w:val="000A5CD0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C867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72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5377"/>
    <w:pPr>
      <w:tabs>
        <w:tab w:val="right" w:pos="10800"/>
      </w:tabs>
      <w:spacing w:after="60"/>
    </w:pPr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FB5377"/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FB5377"/>
    <w:pPr>
      <w:pBdr>
        <w:bottom w:val="single" w:sz="12" w:space="1" w:color="000000" w:themeColor="text1"/>
      </w:pBdr>
      <w:spacing w:line="276" w:lineRule="auto"/>
    </w:pPr>
    <w:rPr>
      <w:rFonts w:cs="CormorantGaramond-SemiBold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B5377"/>
    <w:rPr>
      <w:rFonts w:cs="CormorantGaramond-SemiBold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FB5377"/>
    <w:rPr>
      <w:rFonts w:asciiTheme="minorHAnsi" w:hAnsiTheme="minorHAnsi"/>
      <w:b/>
      <w:i w:val="0"/>
      <w:iCs/>
      <w:caps/>
      <w:smallCaps w:val="0"/>
      <w:spacing w:val="2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5377"/>
    <w:rPr>
      <w:rFonts w:asciiTheme="majorHAnsi" w:hAnsiTheme="majorHAnsi" w:cs="Times New Roman (Body CS)"/>
      <w:b/>
      <w:bCs/>
      <w:caps/>
      <w:spacing w:val="30"/>
      <w:shd w:val="clear" w:color="auto" w:fill="D9E2F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1F32"/>
    <w:rPr>
      <w:bCs/>
      <w:sz w:val="20"/>
      <w:szCs w:val="20"/>
    </w:rPr>
  </w:style>
  <w:style w:type="paragraph" w:styleId="ListBullet">
    <w:name w:val="List Bullet"/>
    <w:basedOn w:val="Normal"/>
    <w:uiPriority w:val="99"/>
    <w:rsid w:val="00FB5377"/>
    <w:pPr>
      <w:numPr>
        <w:numId w:val="2"/>
      </w:numPr>
      <w:spacing w:before="80"/>
      <w:ind w:left="720"/>
      <w:contextualSpacing/>
    </w:pPr>
  </w:style>
  <w:style w:type="character" w:customStyle="1" w:styleId="BOLDCapitalization">
    <w:name w:val="BOLD Capitalization"/>
    <w:uiPriority w:val="1"/>
    <w:qFormat/>
    <w:rsid w:val="00681F32"/>
    <w:rPr>
      <w:rFonts w:ascii="Gill Sans Nova" w:hAnsi="Gill Sans Nova"/>
      <w:b/>
      <w:caps/>
      <w:smallCaps w:val="0"/>
    </w:rPr>
  </w:style>
  <w:style w:type="character" w:customStyle="1" w:styleId="ALLCAPS">
    <w:name w:val="ALL CAPS"/>
    <w:uiPriority w:val="1"/>
    <w:qFormat/>
    <w:rsid w:val="00681F32"/>
    <w:rPr>
      <w:caps/>
      <w:smallCaps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6D1D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dolio.com/profile/S_Goyal27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SachinGoyal94/Open-CV-Vehicle-Detectio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uggingface.co/spaces/SachinGoyal94/Persona_Health_Assistan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y09q98g4gc81-deploy.space.z.ai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achingoyal94.github.io/website/" TargetMode="External"/><Relationship Id="rId14" Type="http://schemas.openxmlformats.org/officeDocument/2006/relationships/hyperlink" Target="https://codolio.com/profile/S_Goyal2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chin%20Goyal\AppData\Roaming\Microsoft\Templates\Modern%20simple%20resume%20for%20IT%20specialist.dotx" TargetMode="External"/></Relationships>
</file>

<file path=word/theme/theme1.xml><?xml version="1.0" encoding="utf-8"?>
<a:theme xmlns:a="http://schemas.openxmlformats.org/drawingml/2006/main" name="Office Theme">
  <a:themeElements>
    <a:clrScheme name="Custom 300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D9E2F2"/>
      </a:accent1>
      <a:accent2>
        <a:srgbClr val="D93E1C"/>
      </a:accent2>
      <a:accent3>
        <a:srgbClr val="EDC4E7"/>
      </a:accent3>
      <a:accent4>
        <a:srgbClr val="4E354B"/>
      </a:accent4>
      <a:accent5>
        <a:srgbClr val="F6E8DD"/>
      </a:accent5>
      <a:accent6>
        <a:srgbClr val="695C21"/>
      </a:accent6>
      <a:hlink>
        <a:srgbClr val="467886"/>
      </a:hlink>
      <a:folHlink>
        <a:srgbClr val="96607D"/>
      </a:folHlink>
    </a:clrScheme>
    <a:fontScheme name="Custom 31">
      <a:majorFont>
        <a:latin typeface="Bahnschrift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0C97E1B-B454-4DED-B1F3-34450391BF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926C82-C580-4C96-8DDE-44DD30CAB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C72F2C-7F12-CD49-83C5-6C402A54E7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DABF2B-545D-49E1-AB80-039B21EE4E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simple resume for IT specialist</Template>
  <TotalTime>127</TotalTime>
  <Pages>1</Pages>
  <Words>436</Words>
  <Characters>2810</Characters>
  <Application>Microsoft Office Word</Application>
  <DocSecurity>0</DocSecurity>
  <Lines>42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Goyal</dc:creator>
  <cp:keywords/>
  <dc:description/>
  <cp:lastModifiedBy>Sachin Goyal</cp:lastModifiedBy>
  <cp:revision>34</cp:revision>
  <cp:lastPrinted>2025-10-23T15:41:00Z</cp:lastPrinted>
  <dcterms:created xsi:type="dcterms:W3CDTF">2025-10-11T09:35:00Z</dcterms:created>
  <dcterms:modified xsi:type="dcterms:W3CDTF">2025-10-23T16:20:00Z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6490400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GrammarlyDocumentId">
    <vt:lpwstr>93e7f3b1-e66e-4b40-b653-6d34b0e28c1e</vt:lpwstr>
  </property>
</Properties>
</file>